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C6E06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>Proj1 finished by Xin TONG</w:t>
      </w:r>
    </w:p>
    <w:p w14:paraId="5965A994" w14:textId="77777777" w:rsidR="002903B8" w:rsidRDefault="002903B8">
      <w:pPr>
        <w:rPr>
          <w:b/>
          <w:bCs/>
        </w:rPr>
      </w:pPr>
    </w:p>
    <w:p w14:paraId="2C2784F5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What movies has ‘Edward Norton' appeared in? </w:t>
      </w:r>
    </w:p>
    <w:p w14:paraId="03247DF4" w14:textId="77777777" w:rsidR="002903B8" w:rsidRDefault="000C06FD">
      <w:hyperlink r:id="rId6" w:tgtFrame="http://localhost/phpmyadmin/mysql_doc" w:history="1">
        <w:r>
          <w:t>SELECT</w:t>
        </w:r>
      </w:hyperlink>
      <w:r>
        <w:t xml:space="preserve"> `Movie` FROM `appeared_in` WHERE `STAR` = "Edward Norton" </w:t>
      </w:r>
    </w:p>
    <w:p w14:paraId="2A00B00A" w14:textId="77777777" w:rsidR="002903B8" w:rsidRDefault="000C06FD">
      <w:r>
        <w:rPr>
          <w:noProof/>
        </w:rPr>
        <w:drawing>
          <wp:inline distT="0" distB="0" distL="114300" distR="114300" wp14:anchorId="5E4A859E" wp14:editId="6BF4EFFD">
            <wp:extent cx="5196205" cy="276225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E4487" w14:textId="77777777" w:rsidR="002903B8" w:rsidRDefault="002903B8"/>
    <w:p w14:paraId="5C47D82A" w14:textId="77777777" w:rsidR="002903B8" w:rsidRDefault="000C06FD">
      <w:r>
        <w:rPr>
          <w:rFonts w:hint="eastAsia"/>
          <w:b/>
          <w:bCs/>
        </w:rPr>
        <w:t>2.Who has starred along with 'Brad Pitt' in the some movie?</w:t>
      </w:r>
      <w:r>
        <w:rPr>
          <w:rFonts w:hint="eastAsia"/>
        </w:rPr>
        <w:t xml:space="preserve"> </w:t>
      </w:r>
    </w:p>
    <w:p w14:paraId="4B3CBD77" w14:textId="77777777" w:rsidR="002903B8" w:rsidRDefault="000C06FD">
      <w:hyperlink r:id="rId8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DISTINCT STAR FROM appeared_in WHERE Movie </w:t>
      </w:r>
      <w:hyperlink r:id="rId9" w:anchor="function_in" w:tgtFrame="http://localhost/phpmyadmin/mysql_doc" w:history="1">
        <w:r>
          <w:rPr>
            <w:rFonts w:hint="eastAsia"/>
          </w:rPr>
          <w:t>IN</w:t>
        </w:r>
      </w:hyperlink>
      <w:r>
        <w:rPr>
          <w:rFonts w:hint="eastAsia"/>
        </w:rPr>
        <w:t>(</w:t>
      </w:r>
      <w:hyperlink r:id="rId10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Movie FROM appeared_in WHERE STAR = "Brad Pitt") HAVING STAR&lt;&gt;"Brad Pitt"</w:t>
      </w:r>
    </w:p>
    <w:p w14:paraId="743D61E2" w14:textId="77777777" w:rsidR="002903B8" w:rsidRDefault="000C06FD">
      <w:r>
        <w:rPr>
          <w:noProof/>
        </w:rPr>
        <w:drawing>
          <wp:inline distT="0" distB="0" distL="114300" distR="114300" wp14:anchorId="2EA7A4D6" wp14:editId="706B7D2E">
            <wp:extent cx="5267960" cy="2045335"/>
            <wp:effectExtent l="0" t="0" r="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E10B44" w14:textId="77777777" w:rsidR="002903B8" w:rsidRDefault="002903B8"/>
    <w:p w14:paraId="617A2CC2" w14:textId="77777777" w:rsidR="002903B8" w:rsidRDefault="000C06F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How much money, in tota</w:t>
      </w:r>
      <w:r>
        <w:rPr>
          <w:rFonts w:hint="eastAsia"/>
          <w:b/>
          <w:bCs/>
        </w:rPr>
        <w:t>l, have movies earned in which 'Tom Hanks' and 'Rita</w:t>
      </w:r>
      <w:r>
        <w:rPr>
          <w:rFonts w:hint="eastAsia"/>
          <w:b/>
          <w:bCs/>
        </w:rPr>
        <w:br/>
        <w:t xml:space="preserve">Wilson' starred together? </w:t>
      </w:r>
    </w:p>
    <w:p w14:paraId="2713EE76" w14:textId="77777777" w:rsidR="002903B8" w:rsidRDefault="000C06FD">
      <w:r>
        <w:rPr>
          <w:rFonts w:hint="eastAsia"/>
        </w:rPr>
        <w:t xml:space="preserve">SELECT SUM(a.HOW_MUCH)FROM made_money AS a </w:t>
      </w:r>
    </w:p>
    <w:p w14:paraId="42AFF27E" w14:textId="77777777" w:rsidR="002903B8" w:rsidRDefault="000C06FD">
      <w:r>
        <w:rPr>
          <w:rFonts w:hint="eastAsia"/>
        </w:rPr>
        <w:t xml:space="preserve">WHERE a.movie IN </w:t>
      </w:r>
      <w:r>
        <w:rPr>
          <w:rFonts w:hint="eastAsia"/>
        </w:rPr>
        <w:t>(SELECT DISTINCT b.movie From appeared_in AS b</w:t>
      </w:r>
    </w:p>
    <w:p w14:paraId="72F6AC81" w14:textId="77777777" w:rsidR="002903B8" w:rsidRDefault="000C06FD">
      <w:r>
        <w:rPr>
          <w:rFonts w:hint="eastAsia"/>
        </w:rPr>
        <w:t xml:space="preserve">WHERE b.STAR='Tom Hanks' AND b.movie IN </w:t>
      </w:r>
      <w:bookmarkStart w:id="0" w:name="_GoBack"/>
      <w:bookmarkEnd w:id="0"/>
      <w:r>
        <w:rPr>
          <w:rFonts w:hint="eastAsia"/>
        </w:rPr>
        <w:t>(SELECT c.movie FROM appeare</w:t>
      </w:r>
      <w:r>
        <w:rPr>
          <w:rFonts w:hint="eastAsia"/>
        </w:rPr>
        <w:t>d_in AS c</w:t>
      </w:r>
    </w:p>
    <w:p w14:paraId="7C44BDCE" w14:textId="77777777" w:rsidR="002903B8" w:rsidRDefault="000C06FD">
      <w:r>
        <w:rPr>
          <w:rFonts w:hint="eastAsia"/>
        </w:rPr>
        <w:t>WHERE c.STAR='Rita Wilson'))</w:t>
      </w:r>
    </w:p>
    <w:p w14:paraId="74328C3B" w14:textId="77777777" w:rsidR="002903B8" w:rsidRDefault="002903B8">
      <w:pPr>
        <w:rPr>
          <w:b/>
          <w:bCs/>
        </w:rPr>
      </w:pPr>
    </w:p>
    <w:p w14:paraId="523AB223" w14:textId="77777777" w:rsidR="002903B8" w:rsidRDefault="000C06FD">
      <w:r>
        <w:rPr>
          <w:noProof/>
        </w:rPr>
        <w:lastRenderedPageBreak/>
        <w:drawing>
          <wp:inline distT="0" distB="0" distL="114300" distR="114300" wp14:anchorId="66AE4CF0" wp14:editId="47CA7D83">
            <wp:extent cx="5269865" cy="1242695"/>
            <wp:effectExtent l="0" t="0" r="889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0C88D" w14:textId="77777777" w:rsidR="002903B8" w:rsidRDefault="002903B8"/>
    <w:p w14:paraId="54AA88E9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4.Who has (have) divorced 'Ben Affleck'? </w:t>
      </w:r>
    </w:p>
    <w:p w14:paraId="2D533B9F" w14:textId="77777777" w:rsidR="002903B8" w:rsidRDefault="000C06FD">
      <w:r>
        <w:rPr>
          <w:rFonts w:hint="eastAsia"/>
        </w:rPr>
        <w:t>SELECT STAR FROM in_couple WHERE COUPLE_NUM IN</w:t>
      </w:r>
    </w:p>
    <w:p w14:paraId="6D230898" w14:textId="77777777" w:rsidR="002903B8" w:rsidRDefault="000C06FD">
      <w:r>
        <w:rPr>
          <w:rFonts w:hint="eastAsia"/>
        </w:rPr>
        <w:t>(SELECT A.COUPLE_NUM FROM in_couple A, divorced B WHERE A.STAR = "Ben Affleck" AND B.COUPLE_NUM = A.COUPLE_NUM)</w:t>
      </w:r>
    </w:p>
    <w:p w14:paraId="740D9425" w14:textId="77777777" w:rsidR="002903B8" w:rsidRDefault="000C06FD">
      <w:r>
        <w:rPr>
          <w:rFonts w:hint="eastAsia"/>
        </w:rPr>
        <w:t xml:space="preserve">AND STAR &lt;&gt; </w:t>
      </w:r>
      <w:r>
        <w:rPr>
          <w:rFonts w:hint="eastAsia"/>
        </w:rPr>
        <w:t>"Ben Affleck"</w:t>
      </w:r>
    </w:p>
    <w:p w14:paraId="47F9430E" w14:textId="77777777" w:rsidR="002903B8" w:rsidRDefault="000C06FD">
      <w:r>
        <w:rPr>
          <w:noProof/>
        </w:rPr>
        <w:drawing>
          <wp:inline distT="0" distB="0" distL="114300" distR="114300" wp14:anchorId="3E3DDAC3" wp14:editId="65FE5250">
            <wp:extent cx="5269230" cy="245046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8E546A" w14:textId="77777777" w:rsidR="002903B8" w:rsidRDefault="002903B8"/>
    <w:p w14:paraId="2F4948AA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5.Which stars were married and then divorced on the same day? </w:t>
      </w:r>
    </w:p>
    <w:p w14:paraId="297579A7" w14:textId="77777777" w:rsidR="002903B8" w:rsidRDefault="000C06FD">
      <w:r>
        <w:rPr>
          <w:rFonts w:hint="eastAsia"/>
        </w:rPr>
        <w:t>SELECT STAR FROM in_couple WHERE COUPLE_NUM IN</w:t>
      </w:r>
    </w:p>
    <w:p w14:paraId="1AC8B19E" w14:textId="77777777" w:rsidR="002903B8" w:rsidRDefault="000C06FD">
      <w:r>
        <w:rPr>
          <w:rFonts w:hint="eastAsia"/>
        </w:rPr>
        <w:t>(SELECT A.COUPLE_NUM FROM divorced A, married B WHERE A.DAY = B.DAY AND A.COUPLE_NUM = B.COUPLE_NUM)</w:t>
      </w:r>
    </w:p>
    <w:p w14:paraId="2052CBD9" w14:textId="77777777" w:rsidR="002903B8" w:rsidRDefault="000C06FD">
      <w:r>
        <w:rPr>
          <w:noProof/>
        </w:rPr>
        <w:drawing>
          <wp:inline distT="0" distB="0" distL="114300" distR="114300" wp14:anchorId="68A8C158" wp14:editId="2D0E3798">
            <wp:extent cx="5274310" cy="225044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630852" w14:textId="77777777" w:rsidR="002903B8" w:rsidRDefault="002903B8">
      <w:pPr>
        <w:rPr>
          <w:b/>
          <w:bCs/>
        </w:rPr>
      </w:pPr>
    </w:p>
    <w:p w14:paraId="2942E604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6.What stars who married </w:t>
      </w:r>
      <w:r>
        <w:rPr>
          <w:rFonts w:hint="eastAsia"/>
          <w:b/>
          <w:bCs/>
        </w:rPr>
        <w:t>one another could possibly have met while working on</w:t>
      </w:r>
      <w:r>
        <w:rPr>
          <w:rFonts w:hint="eastAsia"/>
          <w:b/>
          <w:bCs/>
        </w:rPr>
        <w:br/>
        <w:t xml:space="preserve">the same movie? </w:t>
      </w:r>
    </w:p>
    <w:p w14:paraId="067EF216" w14:textId="77777777" w:rsidR="002903B8" w:rsidRDefault="000C06FD">
      <w:r>
        <w:rPr>
          <w:rFonts w:hint="eastAsia"/>
        </w:rPr>
        <w:t>SET sql_mode=(SELECT REPLACE(@@sql_mode,'ONLY_FULL_GROUP_BY',''));</w:t>
      </w:r>
    </w:p>
    <w:p w14:paraId="4F19E62C" w14:textId="77777777" w:rsidR="002903B8" w:rsidRDefault="000C06FD">
      <w:r>
        <w:rPr>
          <w:rFonts w:hint="eastAsia"/>
        </w:rPr>
        <w:t>SELECT DISTINCT A.STAR, B.STAR</w:t>
      </w:r>
    </w:p>
    <w:p w14:paraId="2F9FF7F5" w14:textId="77777777" w:rsidR="002903B8" w:rsidRDefault="000C06FD">
      <w:r>
        <w:rPr>
          <w:rFonts w:hint="eastAsia"/>
        </w:rPr>
        <w:t>FROM appeared_in A, appeared_in B, in_couple C, in_couple D, married</w:t>
      </w:r>
    </w:p>
    <w:p w14:paraId="26F840E8" w14:textId="77777777" w:rsidR="002903B8" w:rsidRDefault="000C06FD">
      <w:r>
        <w:rPr>
          <w:rFonts w:hint="eastAsia"/>
        </w:rPr>
        <w:t>WHERE A.Movie=B.Mov</w:t>
      </w:r>
      <w:r>
        <w:rPr>
          <w:rFonts w:hint="eastAsia"/>
        </w:rPr>
        <w:t xml:space="preserve">ie </w:t>
      </w:r>
    </w:p>
    <w:p w14:paraId="1CDEC206" w14:textId="77777777" w:rsidR="002903B8" w:rsidRDefault="000C06FD">
      <w:r>
        <w:rPr>
          <w:rFonts w:hint="eastAsia"/>
        </w:rPr>
        <w:t>AND A.STAR&lt;&gt;B.STAR  AND C.COUPLE_NUM = D.COUPLE_NUM</w:t>
      </w:r>
    </w:p>
    <w:p w14:paraId="28C62D6F" w14:textId="77777777" w:rsidR="002903B8" w:rsidRDefault="000C06FD">
      <w:r>
        <w:rPr>
          <w:rFonts w:hint="eastAsia"/>
        </w:rPr>
        <w:t>AND A.STAR = C.STAR  AND B.STAR = D.STAR  GROUP BY C.COUPLE_NUM</w:t>
      </w:r>
    </w:p>
    <w:p w14:paraId="55C9B937" w14:textId="77777777" w:rsidR="002903B8" w:rsidRDefault="000C06FD">
      <w:r>
        <w:rPr>
          <w:rFonts w:hint="eastAsia"/>
        </w:rPr>
        <w:t>HAVING(SELECT C.COUPLE_NUM IN (SELECT COUPLE_NUM FROM married));</w:t>
      </w:r>
    </w:p>
    <w:p w14:paraId="36D34E2B" w14:textId="77777777" w:rsidR="002903B8" w:rsidRDefault="000C06FD">
      <w:r>
        <w:rPr>
          <w:noProof/>
        </w:rPr>
        <w:drawing>
          <wp:inline distT="0" distB="0" distL="114300" distR="114300" wp14:anchorId="157787E8" wp14:editId="25A57FE9">
            <wp:extent cx="5269230" cy="1991995"/>
            <wp:effectExtent l="0" t="0" r="952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AA3A2" w14:textId="77777777" w:rsidR="002903B8" w:rsidRDefault="002903B8"/>
    <w:p w14:paraId="0D1459CB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7.What star has appeared in the most movies? </w:t>
      </w:r>
    </w:p>
    <w:p w14:paraId="60C56F5A" w14:textId="77777777" w:rsidR="002903B8" w:rsidRDefault="000C06FD">
      <w:hyperlink r:id="rId16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STAR FROM </w:t>
      </w:r>
    </w:p>
    <w:p w14:paraId="114DA8CA" w14:textId="77777777" w:rsidR="002903B8" w:rsidRDefault="000C06FD">
      <w:r>
        <w:rPr>
          <w:rFonts w:hint="eastAsia"/>
        </w:rPr>
        <w:t>(</w:t>
      </w:r>
      <w:hyperlink r:id="rId17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STAR, </w:t>
      </w:r>
      <w:hyperlink r:id="rId18" w:anchor="function_count" w:tgtFrame="http://localhost/phpmyadmin/mysql_doc" w:history="1">
        <w:r>
          <w:rPr>
            <w:rFonts w:hint="eastAsia"/>
          </w:rPr>
          <w:t>COUNT</w:t>
        </w:r>
      </w:hyperlink>
      <w:r>
        <w:rPr>
          <w:rFonts w:hint="eastAsia"/>
        </w:rPr>
        <w:t>(M</w:t>
      </w:r>
      <w:r>
        <w:rPr>
          <w:rFonts w:hint="eastAsia"/>
        </w:rPr>
        <w:t xml:space="preserve">ovie) AS </w:t>
      </w:r>
      <w:hyperlink r:id="rId19" w:anchor="function_count" w:tgtFrame="http://localhost/phpmyadmin/mysql_doc" w:history="1">
        <w:r>
          <w:rPr>
            <w:rFonts w:hint="eastAsia"/>
          </w:rPr>
          <w:t>COUNT</w:t>
        </w:r>
      </w:hyperlink>
      <w:r>
        <w:rPr>
          <w:rFonts w:hint="eastAsia"/>
        </w:rPr>
        <w:t xml:space="preserve"> FROM appeared_in GROUP BY STAR ORDER BY </w:t>
      </w:r>
      <w:hyperlink r:id="rId20" w:anchor="function_count" w:tgtFrame="http://localhost/phpmyadmin/mysql_doc" w:history="1">
        <w:r>
          <w:rPr>
            <w:rFonts w:hint="eastAsia"/>
          </w:rPr>
          <w:t>COUNT</w:t>
        </w:r>
      </w:hyperlink>
      <w:r>
        <w:rPr>
          <w:rFonts w:hint="eastAsia"/>
        </w:rPr>
        <w:t xml:space="preserve"> DESC) A WHERE A.COUNT &gt;= ALL </w:t>
      </w:r>
    </w:p>
    <w:p w14:paraId="6B50FFBB" w14:textId="77777777" w:rsidR="002903B8" w:rsidRDefault="000C06FD">
      <w:r>
        <w:rPr>
          <w:rFonts w:hint="eastAsia"/>
        </w:rPr>
        <w:t>(</w:t>
      </w:r>
      <w:hyperlink r:id="rId21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</w:t>
      </w:r>
      <w:hyperlink r:id="rId22" w:anchor="function_count" w:tgtFrame="http://localhost/phpmyadmin/mysql_doc" w:history="1">
        <w:r>
          <w:rPr>
            <w:rFonts w:hint="eastAsia"/>
          </w:rPr>
          <w:t>COUNT</w:t>
        </w:r>
      </w:hyperlink>
      <w:r>
        <w:rPr>
          <w:rFonts w:hint="eastAsia"/>
        </w:rPr>
        <w:t xml:space="preserve">(Movie) AS NEWCOUNT FROM appeared_in GROUP BY STAR ORDER BY NEWCOUNT DESC) </w:t>
      </w:r>
    </w:p>
    <w:p w14:paraId="1D6FAB89" w14:textId="77777777" w:rsidR="002903B8" w:rsidRDefault="000C06FD">
      <w:r>
        <w:rPr>
          <w:noProof/>
        </w:rPr>
        <w:drawing>
          <wp:inline distT="0" distB="0" distL="114300" distR="114300" wp14:anchorId="5928E310" wp14:editId="109BB95A">
            <wp:extent cx="5270500" cy="169926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147152" w14:textId="77777777" w:rsidR="002903B8" w:rsidRDefault="002903B8"/>
    <w:p w14:paraId="0B4C4CBB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8.Which pairs of stars were married to each other more than once? </w:t>
      </w:r>
    </w:p>
    <w:p w14:paraId="092851AB" w14:textId="77777777" w:rsidR="002903B8" w:rsidRDefault="000C06FD">
      <w:r>
        <w:rPr>
          <w:rFonts w:hint="eastAsia"/>
        </w:rPr>
        <w:t>SET sql_mode=(SELECT REPLACE(@@sql_mode,'ONLY_FULL_GROUP_BY',''));</w:t>
      </w:r>
    </w:p>
    <w:p w14:paraId="6AD1B548" w14:textId="77777777" w:rsidR="002903B8" w:rsidRDefault="000C06FD">
      <w:r>
        <w:rPr>
          <w:rFonts w:hint="eastAsia"/>
        </w:rPr>
        <w:t xml:space="preserve">SELECT </w:t>
      </w:r>
      <w:r>
        <w:rPr>
          <w:rFonts w:hint="eastAsia"/>
        </w:rPr>
        <w:t>x.STAR, y.STAR FROM (SELECT COUPLE_NUM,STAR FROM in_couple NATURAL JOIN married GROUP BY COUPLE_NUM)x , in_couple y</w:t>
      </w:r>
    </w:p>
    <w:p w14:paraId="0A2472C9" w14:textId="77777777" w:rsidR="002903B8" w:rsidRDefault="000C06FD">
      <w:r>
        <w:rPr>
          <w:rFonts w:hint="eastAsia"/>
        </w:rPr>
        <w:t>WHERE x.COUPLE_NUM =y.COUPLE_NUM and x.STAR&lt;&gt;y.STAR</w:t>
      </w:r>
    </w:p>
    <w:p w14:paraId="33544497" w14:textId="77777777" w:rsidR="002903B8" w:rsidRDefault="000C06FD">
      <w:r>
        <w:rPr>
          <w:rFonts w:hint="eastAsia"/>
        </w:rPr>
        <w:t>Group BY x.STAR HAVING COUNT(x.STAR)&gt;1 AND COUNT(y.STAR)&gt;1</w:t>
      </w:r>
    </w:p>
    <w:p w14:paraId="42D817D7" w14:textId="77777777" w:rsidR="002903B8" w:rsidRDefault="000C06FD">
      <w:r>
        <w:rPr>
          <w:noProof/>
        </w:rPr>
        <w:lastRenderedPageBreak/>
        <w:drawing>
          <wp:inline distT="0" distB="0" distL="114300" distR="114300" wp14:anchorId="412271AF" wp14:editId="6170250F">
            <wp:extent cx="5273040" cy="1722120"/>
            <wp:effectExtent l="0" t="0" r="571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77BC7" w14:textId="77777777" w:rsidR="002903B8" w:rsidRDefault="002903B8"/>
    <w:p w14:paraId="5AF477FA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>9.Which star or stars have</w:t>
      </w:r>
      <w:r>
        <w:rPr>
          <w:rFonts w:hint="eastAsia"/>
          <w:b/>
          <w:bCs/>
        </w:rPr>
        <w:t xml:space="preserve"> been divorced at least two times? </w:t>
      </w:r>
    </w:p>
    <w:p w14:paraId="6FABA73B" w14:textId="77777777" w:rsidR="002903B8" w:rsidRDefault="000C06FD">
      <w:r>
        <w:rPr>
          <w:rFonts w:hint="eastAsia"/>
        </w:rPr>
        <w:t>SELECT STAR FROM (in_couple NATURAL JOIN divorced)</w:t>
      </w:r>
    </w:p>
    <w:p w14:paraId="273B747A" w14:textId="77777777" w:rsidR="002903B8" w:rsidRDefault="000C06FD">
      <w:r>
        <w:rPr>
          <w:rFonts w:hint="eastAsia"/>
        </w:rPr>
        <w:t>GROUP BY STAR HAVING COUNT(STAR)&gt;1</w:t>
      </w:r>
    </w:p>
    <w:p w14:paraId="2EF0317B" w14:textId="77777777" w:rsidR="002903B8" w:rsidRDefault="000C06FD">
      <w:r>
        <w:rPr>
          <w:noProof/>
        </w:rPr>
        <w:drawing>
          <wp:inline distT="0" distB="0" distL="114300" distR="114300" wp14:anchorId="264A8C2A" wp14:editId="14EFE753">
            <wp:extent cx="5271135" cy="1673225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A70842" w14:textId="77777777" w:rsidR="002903B8" w:rsidRDefault="002903B8"/>
    <w:p w14:paraId="55F4BE3E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10.Which star has averaged the highest box office for all films appeared in? </w:t>
      </w:r>
    </w:p>
    <w:p w14:paraId="29332A70" w14:textId="77777777" w:rsidR="002903B8" w:rsidRDefault="000C06FD">
      <w:hyperlink r:id="rId26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Tab.STAR FROM (</w:t>
      </w:r>
      <w:hyperlink r:id="rId27" w:tgtFrame="http://localhost/phpmyadmin/mysql_doc" w:history="1">
        <w:r>
          <w:rPr>
            <w:rFonts w:hint="eastAsia"/>
          </w:rPr>
          <w:t>SELECT</w:t>
        </w:r>
      </w:hyperlink>
      <w:r>
        <w:rPr>
          <w:rFonts w:hint="eastAsia"/>
        </w:rPr>
        <w:t xml:space="preserve"> STAR , </w:t>
      </w:r>
      <w:hyperlink r:id="rId28" w:anchor="function_avg" w:tgtFrame="http://localhost/phpmyadmin/mysql_doc" w:history="1">
        <w:r>
          <w:rPr>
            <w:rFonts w:hint="eastAsia"/>
          </w:rPr>
          <w:t>AVG</w:t>
        </w:r>
      </w:hyperlink>
      <w:r>
        <w:rPr>
          <w:rFonts w:hint="eastAsia"/>
        </w:rPr>
        <w:t>(H</w:t>
      </w:r>
      <w:r>
        <w:rPr>
          <w:rFonts w:hint="eastAsia"/>
        </w:rPr>
        <w:t xml:space="preserve">OW_MUCH) AS avgm FROM made_money NATURAL JOIN appeared_in GROUP BY STAR)Tab ORDER BY Tab.avgm DESC LIMIT 1 </w:t>
      </w:r>
    </w:p>
    <w:p w14:paraId="2AEFE354" w14:textId="77777777" w:rsidR="002903B8" w:rsidRDefault="000C06FD">
      <w:r>
        <w:rPr>
          <w:noProof/>
        </w:rPr>
        <w:drawing>
          <wp:inline distT="0" distB="0" distL="114300" distR="114300" wp14:anchorId="528A1A3E" wp14:editId="171D941E">
            <wp:extent cx="5266690" cy="1442085"/>
            <wp:effectExtent l="0" t="0" r="127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F0E2C9" w14:textId="77777777" w:rsidR="002903B8" w:rsidRDefault="002903B8"/>
    <w:p w14:paraId="6739079E" w14:textId="77777777" w:rsidR="002903B8" w:rsidRDefault="000C06FD">
      <w:pPr>
        <w:rPr>
          <w:b/>
          <w:bCs/>
        </w:rPr>
      </w:pPr>
      <w:r>
        <w:rPr>
          <w:rFonts w:hint="eastAsia"/>
          <w:b/>
          <w:bCs/>
        </w:rPr>
        <w:t xml:space="preserve">11.What couple averaged the most money per film while they were married? </w:t>
      </w:r>
    </w:p>
    <w:p w14:paraId="11E626FF" w14:textId="77777777" w:rsidR="002903B8" w:rsidRDefault="000C06FD">
      <w:r>
        <w:t>SET sql_mode=(SELECT REPLACE(@@sql_mode,'ONLY_FULL_GROUP_BY',''));</w:t>
      </w:r>
    </w:p>
    <w:p w14:paraId="4572BC02" w14:textId="77777777" w:rsidR="002903B8" w:rsidRDefault="002903B8"/>
    <w:p w14:paraId="5DA37B7B" w14:textId="77777777" w:rsidR="002903B8" w:rsidRDefault="000C06FD">
      <w:r>
        <w:rPr>
          <w:rFonts w:hint="eastAsia"/>
        </w:rPr>
        <w:t>SEL</w:t>
      </w:r>
      <w:r>
        <w:rPr>
          <w:rFonts w:hint="eastAsia"/>
        </w:rPr>
        <w:t>ECT a</w:t>
      </w:r>
      <w:r>
        <w:t xml:space="preserve">STAR, </w:t>
      </w:r>
      <w:r>
        <w:rPr>
          <w:rFonts w:hint="eastAsia"/>
        </w:rPr>
        <w:t>b</w:t>
      </w:r>
      <w:r>
        <w:t>STAR</w:t>
      </w:r>
    </w:p>
    <w:p w14:paraId="63C506F5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</w:t>
      </w:r>
      <w:r>
        <w:t xml:space="preserve">STAR, </w:t>
      </w:r>
      <w:r>
        <w:rPr>
          <w:rFonts w:hint="eastAsia"/>
        </w:rPr>
        <w:t>b</w:t>
      </w:r>
      <w:r>
        <w:t xml:space="preserve">STAR, cnum, </w:t>
      </w:r>
      <w:r>
        <w:rPr>
          <w:rFonts w:hint="eastAsia"/>
        </w:rPr>
        <w:t>MAX</w:t>
      </w:r>
      <w:r>
        <w:t>(ave)</w:t>
      </w:r>
    </w:p>
    <w:p w14:paraId="18A8C6B7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</w:t>
      </w:r>
      <w:r>
        <w:t xml:space="preserve">STAR, </w:t>
      </w:r>
      <w:r>
        <w:rPr>
          <w:rFonts w:hint="eastAsia"/>
        </w:rPr>
        <w:t>b</w:t>
      </w:r>
      <w:r>
        <w:t>STAR, cnum, avg(HOW_MUCH) as ave</w:t>
      </w:r>
    </w:p>
    <w:p w14:paraId="1DDC0890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*</w:t>
      </w:r>
      <w:r>
        <w:rPr>
          <w:rFonts w:hint="eastAsia"/>
        </w:rPr>
        <w:t xml:space="preserve"> FROM</w:t>
      </w:r>
      <w:r>
        <w:t>(</w:t>
      </w:r>
      <w:r>
        <w:rPr>
          <w:rFonts w:hint="eastAsia"/>
        </w:rPr>
        <w:t>SELECT</w:t>
      </w:r>
      <w:r>
        <w:t xml:space="preserve"> cnum, STAR as </w:t>
      </w:r>
      <w:r>
        <w:rPr>
          <w:rFonts w:hint="eastAsia"/>
        </w:rPr>
        <w:t>a</w:t>
      </w:r>
      <w:r>
        <w:t xml:space="preserve">STAR, </w:t>
      </w:r>
      <w:r>
        <w:rPr>
          <w:rFonts w:hint="eastAsia"/>
        </w:rPr>
        <w:t>b</w:t>
      </w:r>
      <w:r>
        <w:t>STAR, DAY as finalday, firstday, Movie</w:t>
      </w:r>
    </w:p>
    <w:p w14:paraId="1D414AFD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couple_num as cnum, </w:t>
      </w:r>
      <w:r>
        <w:rPr>
          <w:rFonts w:hint="eastAsia"/>
        </w:rPr>
        <w:t>a</w:t>
      </w:r>
      <w:r>
        <w:t xml:space="preserve">STAR as STAR, </w:t>
      </w:r>
      <w:r>
        <w:rPr>
          <w:rFonts w:hint="eastAsia"/>
        </w:rPr>
        <w:t>b</w:t>
      </w:r>
      <w:r>
        <w:t xml:space="preserve">STAR, </w:t>
      </w:r>
      <w:r>
        <w:t>firstday, DAY</w:t>
      </w:r>
    </w:p>
    <w:p w14:paraId="6CE69B1B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A.couple_num as couple_num, A.star as </w:t>
      </w:r>
      <w:r>
        <w:rPr>
          <w:rFonts w:hint="eastAsia"/>
        </w:rPr>
        <w:t>a</w:t>
      </w:r>
      <w:r>
        <w:t xml:space="preserve">STAR, B.star as </w:t>
      </w:r>
      <w:r>
        <w:rPr>
          <w:rFonts w:hint="eastAsia"/>
        </w:rPr>
        <w:t>b</w:t>
      </w:r>
      <w:r>
        <w:t>STAR, A.day as firstday</w:t>
      </w:r>
    </w:p>
    <w:p w14:paraId="65D95AC9" w14:textId="77777777" w:rsidR="002903B8" w:rsidRDefault="000C06FD">
      <w:r>
        <w:rPr>
          <w:rFonts w:hint="eastAsia"/>
        </w:rPr>
        <w:lastRenderedPageBreak/>
        <w:t>FROM</w:t>
      </w:r>
      <w:r>
        <w:t>(</w:t>
      </w:r>
      <w:r>
        <w:rPr>
          <w:rFonts w:hint="eastAsia"/>
        </w:rPr>
        <w:t>SELECT</w:t>
      </w:r>
      <w:r>
        <w:t xml:space="preserve"> *</w:t>
      </w:r>
      <w:r>
        <w:rPr>
          <w:rFonts w:hint="eastAsia"/>
        </w:rPr>
        <w:t xml:space="preserve"> From</w:t>
      </w:r>
      <w:r>
        <w:t xml:space="preserve"> in_couple </w:t>
      </w:r>
      <w:r>
        <w:rPr>
          <w:rFonts w:hint="eastAsia"/>
        </w:rPr>
        <w:t>NATURAL JOIN</w:t>
      </w:r>
      <w:r>
        <w:t xml:space="preserve"> married </w:t>
      </w:r>
    </w:p>
    <w:p w14:paraId="5E7CB426" w14:textId="77777777" w:rsidR="002903B8" w:rsidRDefault="000C06FD">
      <w:r>
        <w:rPr>
          <w:rFonts w:hint="eastAsia"/>
        </w:rPr>
        <w:t>GROUP BY</w:t>
      </w:r>
      <w:r>
        <w:t xml:space="preserve"> couple_num)A, in_couple B</w:t>
      </w:r>
    </w:p>
    <w:p w14:paraId="7117FB8E" w14:textId="77777777" w:rsidR="002903B8" w:rsidRDefault="000C06FD">
      <w:r>
        <w:rPr>
          <w:rFonts w:hint="eastAsia"/>
        </w:rPr>
        <w:t>WHERE</w:t>
      </w:r>
      <w:r>
        <w:t xml:space="preserve"> A.couple_num = B.couple_num </w:t>
      </w:r>
      <w:r>
        <w:rPr>
          <w:rFonts w:hint="eastAsia"/>
        </w:rPr>
        <w:t>AND</w:t>
      </w:r>
      <w:r>
        <w:t xml:space="preserve"> A.star&lt;&gt;B.star)q</w:t>
      </w:r>
    </w:p>
    <w:p w14:paraId="401A6A0D" w14:textId="77777777" w:rsidR="002903B8" w:rsidRDefault="000C06FD">
      <w:r>
        <w:rPr>
          <w:rFonts w:hint="eastAsia"/>
        </w:rPr>
        <w:t>NATURAL J</w:t>
      </w:r>
      <w:r>
        <w:rPr>
          <w:rFonts w:hint="eastAsia"/>
        </w:rPr>
        <w:t>OIN</w:t>
      </w:r>
      <w:r>
        <w:t xml:space="preserve"> divorced)w</w:t>
      </w:r>
      <w:r>
        <w:rPr>
          <w:rFonts w:hint="eastAsia"/>
        </w:rPr>
        <w:t xml:space="preserve"> NATURAL JOIN</w:t>
      </w:r>
      <w:r>
        <w:t xml:space="preserve"> appeared_in)e </w:t>
      </w:r>
      <w:r>
        <w:rPr>
          <w:rFonts w:hint="eastAsia"/>
        </w:rPr>
        <w:t>NATURAL JOIN</w:t>
      </w:r>
      <w:r>
        <w:t xml:space="preserve"> made_money</w:t>
      </w:r>
    </w:p>
    <w:p w14:paraId="50634B1D" w14:textId="77777777" w:rsidR="002903B8" w:rsidRDefault="000C06FD">
      <w:r>
        <w:rPr>
          <w:rFonts w:hint="eastAsia"/>
        </w:rPr>
        <w:t>WHERE</w:t>
      </w:r>
      <w:r>
        <w:t xml:space="preserve"> day_opened&lt;finalday </w:t>
      </w:r>
      <w:r>
        <w:rPr>
          <w:rFonts w:hint="eastAsia"/>
        </w:rPr>
        <w:t>AND</w:t>
      </w:r>
      <w:r>
        <w:t xml:space="preserve"> day_opened&gt;firstday</w:t>
      </w:r>
    </w:p>
    <w:p w14:paraId="0C4581F0" w14:textId="77777777" w:rsidR="002903B8" w:rsidRDefault="002903B8"/>
    <w:p w14:paraId="619684F7" w14:textId="77777777" w:rsidR="002903B8" w:rsidRDefault="000C06FD">
      <w:r>
        <w:rPr>
          <w:rFonts w:hint="eastAsia"/>
        </w:rPr>
        <w:t>UNION</w:t>
      </w:r>
    </w:p>
    <w:p w14:paraId="6677DB15" w14:textId="77777777" w:rsidR="002903B8" w:rsidRDefault="002903B8"/>
    <w:p w14:paraId="1F1CAF4A" w14:textId="77777777" w:rsidR="002903B8" w:rsidRDefault="000C06FD">
      <w:r>
        <w:rPr>
          <w:rFonts w:hint="eastAsia"/>
        </w:rPr>
        <w:t>SELECT</w:t>
      </w:r>
      <w:r>
        <w:t xml:space="preserve"> Movie, cnum, </w:t>
      </w:r>
      <w:r>
        <w:rPr>
          <w:rFonts w:hint="eastAsia"/>
        </w:rPr>
        <w:t>a</w:t>
      </w:r>
      <w:r>
        <w:t xml:space="preserve">STAR, </w:t>
      </w:r>
      <w:r>
        <w:rPr>
          <w:rFonts w:hint="eastAsia"/>
        </w:rPr>
        <w:t>b</w:t>
      </w:r>
      <w:r>
        <w:t>STAR, finalday, firstday, HOW_MUCH, day_opened</w:t>
      </w:r>
    </w:p>
    <w:p w14:paraId="2A7D6A9F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cnum, </w:t>
      </w:r>
      <w:r>
        <w:rPr>
          <w:rFonts w:hint="eastAsia"/>
        </w:rPr>
        <w:t>a</w:t>
      </w:r>
      <w:r>
        <w:t xml:space="preserve">STAR, STAR as </w:t>
      </w:r>
      <w:r>
        <w:rPr>
          <w:rFonts w:hint="eastAsia"/>
        </w:rPr>
        <w:t>b</w:t>
      </w:r>
      <w:r>
        <w:t>STAR,</w:t>
      </w:r>
      <w:r>
        <w:rPr>
          <w:rFonts w:hint="eastAsia"/>
        </w:rPr>
        <w:t xml:space="preserve"> </w:t>
      </w:r>
      <w:r>
        <w:t xml:space="preserve">DAY as finalday, </w:t>
      </w:r>
      <w:r>
        <w:t>firstday, Movie</w:t>
      </w:r>
    </w:p>
    <w:p w14:paraId="28702D34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firstday, DAY</w:t>
      </w:r>
      <w:r>
        <w:rPr>
          <w:rFonts w:hint="eastAsia"/>
        </w:rPr>
        <w:t xml:space="preserve">, </w:t>
      </w:r>
      <w:r>
        <w:t xml:space="preserve">couple_num as cnum, </w:t>
      </w:r>
      <w:r>
        <w:rPr>
          <w:rFonts w:hint="eastAsia"/>
        </w:rPr>
        <w:t>a</w:t>
      </w:r>
      <w:r>
        <w:t xml:space="preserve">STAR, </w:t>
      </w:r>
      <w:r>
        <w:rPr>
          <w:rFonts w:hint="eastAsia"/>
        </w:rPr>
        <w:t>b</w:t>
      </w:r>
      <w:r>
        <w:t>STAR as STAR</w:t>
      </w:r>
    </w:p>
    <w:p w14:paraId="7282FCC1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A.couple_num as couple_num, A.star as </w:t>
      </w:r>
      <w:r>
        <w:rPr>
          <w:rFonts w:hint="eastAsia"/>
        </w:rPr>
        <w:t>a</w:t>
      </w:r>
      <w:r>
        <w:t xml:space="preserve">STAR, B.star as </w:t>
      </w:r>
      <w:r>
        <w:rPr>
          <w:rFonts w:hint="eastAsia"/>
        </w:rPr>
        <w:t>b</w:t>
      </w:r>
      <w:r>
        <w:t>STAR, A.day as firstday</w:t>
      </w:r>
    </w:p>
    <w:p w14:paraId="2627624A" w14:textId="77777777" w:rsidR="002903B8" w:rsidRDefault="000C06FD">
      <w:r>
        <w:rPr>
          <w:rFonts w:hint="eastAsia"/>
        </w:rPr>
        <w:t>FROM</w:t>
      </w:r>
      <w:r>
        <w:t>(</w:t>
      </w:r>
      <w:r>
        <w:rPr>
          <w:rFonts w:hint="eastAsia"/>
        </w:rPr>
        <w:t>SELECT</w:t>
      </w:r>
      <w:r>
        <w:t xml:space="preserve"> *</w:t>
      </w:r>
      <w:r>
        <w:rPr>
          <w:rFonts w:hint="eastAsia"/>
        </w:rPr>
        <w:t xml:space="preserve"> FROM</w:t>
      </w:r>
      <w:r>
        <w:t xml:space="preserve"> in_couple </w:t>
      </w:r>
      <w:r>
        <w:rPr>
          <w:rFonts w:hint="eastAsia"/>
        </w:rPr>
        <w:t>NATURAL JOIN</w:t>
      </w:r>
      <w:r>
        <w:t xml:space="preserve"> married </w:t>
      </w:r>
    </w:p>
    <w:p w14:paraId="4FF27332" w14:textId="77777777" w:rsidR="002903B8" w:rsidRDefault="000C06FD">
      <w:r>
        <w:rPr>
          <w:rFonts w:hint="eastAsia"/>
        </w:rPr>
        <w:t>GROUP BY</w:t>
      </w:r>
      <w:r>
        <w:t xml:space="preserve"> couple_num)A, in_couple B</w:t>
      </w:r>
      <w:r>
        <w:rPr>
          <w:rFonts w:hint="eastAsia"/>
        </w:rPr>
        <w:t xml:space="preserve"> </w:t>
      </w:r>
    </w:p>
    <w:p w14:paraId="233A157D" w14:textId="77777777" w:rsidR="002903B8" w:rsidRDefault="000C06FD">
      <w:r>
        <w:rPr>
          <w:rFonts w:hint="eastAsia"/>
        </w:rPr>
        <w:t>WHERE</w:t>
      </w:r>
      <w:r>
        <w:t xml:space="preserve"> A.couple_num = B.couple_num </w:t>
      </w:r>
    </w:p>
    <w:p w14:paraId="06572B77" w14:textId="77777777" w:rsidR="002903B8" w:rsidRDefault="000C06FD">
      <w:r>
        <w:rPr>
          <w:rFonts w:hint="eastAsia"/>
        </w:rPr>
        <w:t>AND</w:t>
      </w:r>
      <w:r>
        <w:t xml:space="preserve"> A.star&lt;&gt;B.star)q </w:t>
      </w:r>
      <w:r>
        <w:rPr>
          <w:rFonts w:hint="eastAsia"/>
        </w:rPr>
        <w:t>NATURAL JOIN</w:t>
      </w:r>
      <w:r>
        <w:t xml:space="preserve"> divorced)w</w:t>
      </w:r>
    </w:p>
    <w:p w14:paraId="592B198B" w14:textId="77777777" w:rsidR="002903B8" w:rsidRDefault="000C06FD">
      <w:r>
        <w:rPr>
          <w:rFonts w:hint="eastAsia"/>
        </w:rPr>
        <w:t>NATURAL JOIN</w:t>
      </w:r>
      <w:r>
        <w:t xml:space="preserve"> appeared_in)e </w:t>
      </w:r>
      <w:r>
        <w:rPr>
          <w:rFonts w:hint="eastAsia"/>
        </w:rPr>
        <w:t>NATURAL JOIN</w:t>
      </w:r>
      <w:r>
        <w:t xml:space="preserve"> made_money</w:t>
      </w:r>
    </w:p>
    <w:p w14:paraId="657FD4DE" w14:textId="77777777" w:rsidR="002903B8" w:rsidRDefault="000C06FD">
      <w:r>
        <w:rPr>
          <w:rFonts w:hint="eastAsia"/>
        </w:rPr>
        <w:t>WHERE</w:t>
      </w:r>
      <w:r>
        <w:t xml:space="preserve"> day_opened&gt;firstday</w:t>
      </w:r>
      <w:r>
        <w:rPr>
          <w:rFonts w:hint="eastAsia"/>
        </w:rPr>
        <w:t xml:space="preserve"> AND </w:t>
      </w:r>
      <w:r>
        <w:t>day_opened&lt;finalday )r</w:t>
      </w:r>
    </w:p>
    <w:p w14:paraId="74162DA6" w14:textId="77777777" w:rsidR="002903B8" w:rsidRDefault="002903B8"/>
    <w:p w14:paraId="11E233D1" w14:textId="77777777" w:rsidR="002903B8" w:rsidRDefault="000C06FD">
      <w:r>
        <w:rPr>
          <w:rFonts w:hint="eastAsia"/>
        </w:rPr>
        <w:t>GROUP BY</w:t>
      </w:r>
      <w:r>
        <w:t xml:space="preserve"> cnum</w:t>
      </w:r>
    </w:p>
    <w:p w14:paraId="2DEA8BCE" w14:textId="77777777" w:rsidR="002903B8" w:rsidRDefault="000C06FD">
      <w:r>
        <w:rPr>
          <w:rFonts w:hint="eastAsia"/>
        </w:rPr>
        <w:t>ORDER BY</w:t>
      </w:r>
      <w:r>
        <w:t xml:space="preserve"> </w:t>
      </w:r>
      <w:r>
        <w:rPr>
          <w:rFonts w:hint="eastAsia"/>
        </w:rPr>
        <w:t>AVG</w:t>
      </w:r>
      <w:r>
        <w:t>(HOW_MUCH)</w:t>
      </w:r>
      <w:r>
        <w:rPr>
          <w:rFonts w:hint="eastAsia"/>
        </w:rPr>
        <w:t>DESC</w:t>
      </w:r>
      <w:r>
        <w:t>)t)y;</w:t>
      </w:r>
    </w:p>
    <w:p w14:paraId="1A021E21" w14:textId="77777777" w:rsidR="002903B8" w:rsidRDefault="000C06FD">
      <w:pPr>
        <w:jc w:val="left"/>
      </w:pPr>
      <w:r>
        <w:rPr>
          <w:noProof/>
        </w:rPr>
        <w:drawing>
          <wp:inline distT="0" distB="0" distL="114300" distR="114300" wp14:anchorId="64C80356" wp14:editId="6834DC2C">
            <wp:extent cx="5267325" cy="1134110"/>
            <wp:effectExtent l="0" t="0" r="635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9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imesNewRomanPS-ItalicMT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B0AA4"/>
    <w:multiLevelType w:val="singleLevel"/>
    <w:tmpl w:val="783B0AA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56489"/>
    <w:rsid w:val="000C06FD"/>
    <w:rsid w:val="002903B8"/>
    <w:rsid w:val="3D856489"/>
    <w:rsid w:val="3FAF518D"/>
    <w:rsid w:val="42F46E8B"/>
    <w:rsid w:val="5D59463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6DF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Definition" w:qFormat="1"/>
    <w:lsdException w:name="HTML Typewriter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235A81"/>
      <w:u w:val="none"/>
    </w:rPr>
  </w:style>
  <w:style w:type="character" w:styleId="HTML">
    <w:name w:val="HTML Definition"/>
    <w:basedOn w:val="a0"/>
    <w:qFormat/>
  </w:style>
  <w:style w:type="character" w:styleId="HTML0">
    <w:name w:val="HTML Typewriter"/>
    <w:basedOn w:val="a0"/>
    <w:qFormat/>
    <w:rPr>
      <w:rFonts w:ascii="monospace" w:eastAsia="monospace" w:hAnsi="monospace" w:cs="monospace" w:hint="default"/>
      <w:sz w:val="20"/>
    </w:rPr>
  </w:style>
  <w:style w:type="character" w:styleId="a4">
    <w:name w:val="Hyperlink"/>
    <w:basedOn w:val="a0"/>
    <w:qFormat/>
    <w:rPr>
      <w:color w:val="000000"/>
      <w:u w:val="none"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0"/>
    </w:rPr>
  </w:style>
  <w:style w:type="character" w:customStyle="1" w:styleId="text">
    <w:name w:val="text"/>
    <w:basedOn w:val="a0"/>
    <w:qFormat/>
    <w:rPr>
      <w:shd w:val="clear" w:color="auto" w:fill="FFFFFF"/>
    </w:rPr>
  </w:style>
  <w:style w:type="character" w:customStyle="1" w:styleId="cm-variable-22">
    <w:name w:val="cm-variable-22"/>
    <w:basedOn w:val="a0"/>
    <w:qFormat/>
    <w:rPr>
      <w:color w:val="FF9900"/>
    </w:rPr>
  </w:style>
  <w:style w:type="character" w:customStyle="1" w:styleId="action">
    <w:name w:val="action"/>
    <w:basedOn w:val="a0"/>
    <w:qFormat/>
  </w:style>
  <w:style w:type="character" w:customStyle="1" w:styleId="cm-comment2">
    <w:name w:val="cm-comment2"/>
    <w:basedOn w:val="a0"/>
    <w:qFormat/>
    <w:rPr>
      <w:color w:val="808000"/>
    </w:rPr>
  </w:style>
  <w:style w:type="character" w:customStyle="1" w:styleId="codemirror-nonmatchingbracket">
    <w:name w:val="codemirror-nonmatchingbracket"/>
    <w:basedOn w:val="a0"/>
    <w:qFormat/>
    <w:rPr>
      <w:color w:val="FF2222"/>
    </w:rPr>
  </w:style>
  <w:style w:type="character" w:customStyle="1" w:styleId="cm-keyword">
    <w:name w:val="cm-keyword"/>
    <w:basedOn w:val="a0"/>
    <w:qFormat/>
    <w:rPr>
      <w:color w:val="990099"/>
    </w:rPr>
  </w:style>
  <w:style w:type="character" w:customStyle="1" w:styleId="dragicon">
    <w:name w:val="drag_icon"/>
    <w:basedOn w:val="a0"/>
    <w:qFormat/>
  </w:style>
  <w:style w:type="character" w:customStyle="1" w:styleId="cm-mysql-word">
    <w:name w:val="cm-mysql-word"/>
    <w:basedOn w:val="a0"/>
    <w:qFormat/>
    <w:rPr>
      <w:color w:val="000000"/>
    </w:rPr>
  </w:style>
  <w:style w:type="character" w:customStyle="1" w:styleId="options">
    <w:name w:val="options"/>
    <w:basedOn w:val="a0"/>
    <w:qFormat/>
  </w:style>
  <w:style w:type="character" w:customStyle="1" w:styleId="cm-statement-verb">
    <w:name w:val="cm-statement-verb"/>
    <w:basedOn w:val="a0"/>
    <w:qFormat/>
    <w:rPr>
      <w:color w:val="990099"/>
    </w:rPr>
  </w:style>
  <w:style w:type="character" w:customStyle="1" w:styleId="cm-operator">
    <w:name w:val="cm-operator"/>
    <w:basedOn w:val="a0"/>
    <w:qFormat/>
    <w:rPr>
      <w:color w:val="FF00FF"/>
    </w:rPr>
  </w:style>
  <w:style w:type="character" w:customStyle="1" w:styleId="cm-mysql-string">
    <w:name w:val="cm-mysql-string"/>
    <w:basedOn w:val="a0"/>
    <w:qFormat/>
    <w:rPr>
      <w:color w:val="008000"/>
    </w:rPr>
  </w:style>
  <w:style w:type="character" w:customStyle="1" w:styleId="cm-variable">
    <w:name w:val="cm-variable"/>
    <w:basedOn w:val="a0"/>
    <w:qFormat/>
    <w:rPr>
      <w:color w:val="000000"/>
    </w:rPr>
  </w:style>
  <w:style w:type="character" w:customStyle="1" w:styleId="codemirror-matchingbracket">
    <w:name w:val="codemirror-matchingbracket"/>
    <w:basedOn w:val="a0"/>
    <w:rPr>
      <w:color w:val="00FF00"/>
    </w:rPr>
  </w:style>
  <w:style w:type="character" w:customStyle="1" w:styleId="codemirror-selectedtext">
    <w:name w:val="codemirror-selectedtext"/>
    <w:basedOn w:val="a0"/>
  </w:style>
  <w:style w:type="character" w:customStyle="1" w:styleId="cm-number2">
    <w:name w:val="cm-number2"/>
    <w:basedOn w:val="a0"/>
    <w:rPr>
      <w:color w:val="000000"/>
      <w:u w:val="none"/>
    </w:rPr>
  </w:style>
  <w:style w:type="character" w:customStyle="1" w:styleId="cm-builtin2">
    <w:name w:val="cm-builtin2"/>
    <w:basedOn w:val="a0"/>
    <w:rPr>
      <w:color w:val="FF0000"/>
    </w:rPr>
  </w:style>
  <w:style w:type="character" w:customStyle="1" w:styleId="cm-separator">
    <w:name w:val="cm-separator"/>
    <w:basedOn w:val="a0"/>
    <w:rPr>
      <w:color w:val="FF00FF"/>
    </w:rPr>
  </w:style>
  <w:style w:type="character" w:customStyle="1" w:styleId="checkbox">
    <w:name w:val="checkbox"/>
    <w:basedOn w:val="a0"/>
  </w:style>
  <w:style w:type="character" w:customStyle="1" w:styleId="cm-variable-32">
    <w:name w:val="cm-variable-32"/>
    <w:basedOn w:val="a0"/>
    <w:rPr>
      <w:color w:val="0000FF"/>
    </w:rPr>
  </w:style>
  <w:style w:type="character" w:customStyle="1" w:styleId="cm-string1">
    <w:name w:val="cm-string1"/>
    <w:basedOn w:val="a0"/>
    <w:rPr>
      <w:color w:val="AA1111"/>
    </w:rPr>
  </w:style>
  <w:style w:type="character" w:customStyle="1" w:styleId="cm-comment">
    <w:name w:val="cm-comment"/>
    <w:basedOn w:val="a0"/>
    <w:rPr>
      <w:color w:val="808000"/>
    </w:rPr>
  </w:style>
  <w:style w:type="character" w:customStyle="1" w:styleId="cm-variable-3">
    <w:name w:val="cm-variable-3"/>
    <w:basedOn w:val="a0"/>
    <w:qFormat/>
    <w:rPr>
      <w:color w:val="0000FF"/>
    </w:rPr>
  </w:style>
  <w:style w:type="character" w:customStyle="1" w:styleId="cm-keyword2">
    <w:name w:val="cm-keyword2"/>
    <w:basedOn w:val="a0"/>
    <w:qFormat/>
    <w:rPr>
      <w:color w:val="990099"/>
    </w:rPr>
  </w:style>
  <w:style w:type="character" w:customStyle="1" w:styleId="text6">
    <w:name w:val="text6"/>
    <w:basedOn w:val="a0"/>
    <w:qFormat/>
  </w:style>
  <w:style w:type="character" w:customStyle="1" w:styleId="cm-variable-2">
    <w:name w:val="cm-variable-2"/>
    <w:basedOn w:val="a0"/>
    <w:rPr>
      <w:color w:val="FF9900"/>
    </w:rPr>
  </w:style>
  <w:style w:type="character" w:customStyle="1" w:styleId="cm-number">
    <w:name w:val="cm-number"/>
    <w:basedOn w:val="a0"/>
    <w:rPr>
      <w:color w:val="008080"/>
    </w:rPr>
  </w:style>
  <w:style w:type="character" w:customStyle="1" w:styleId="fontstyle01">
    <w:name w:val="fontstyle01"/>
    <w:basedOn w:val="a0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NewRomanPS-ItalicMT" w:eastAsia="TimesNewRomanPS-ItalicMT" w:hAnsi="TimesNewRomanPS-ItalicMT" w:cs="TimesNewRomanPS-ItalicMT"/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/phpmyadmin/url.php?url=https://dev.mysql.com/doc/refman/5.5/en/comparison-operators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/phpmyadmin/url.php?url=https://dev.mysql.com/doc/refman/5.5/en/selec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ona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C:\Users\Fiona\AppData\Roaming\Kingsoft\wps\addons\pool\win-i386\knewfileres_1.0.0.1\wps\0.docx</Template>
  <TotalTime>0</TotalTime>
  <Pages>5</Pages>
  <Words>941</Words>
  <Characters>5365</Characters>
  <Application>Microsoft Macintosh Word</Application>
  <DocSecurity>0</DocSecurity>
  <Lines>44</Lines>
  <Paragraphs>12</Paragraphs>
  <ScaleCrop>false</ScaleCrop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Microsoft Office 用户</cp:lastModifiedBy>
  <cp:revision>2</cp:revision>
  <dcterms:created xsi:type="dcterms:W3CDTF">2018-10-25T15:33:00Z</dcterms:created>
  <dcterms:modified xsi:type="dcterms:W3CDTF">2018-10-29T03:45:00Z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